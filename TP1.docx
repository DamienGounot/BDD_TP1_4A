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ajorEastAsia"/>
          <w:caps/>
          <w:color w:val="0072C6" w:themeColor="accent1"/>
          <w:spacing w:val="14"/>
          <w:sz w:val="40"/>
          <w:szCs w:val="32"/>
        </w:rPr>
        <w:id w:val="-55014518"/>
        <w:docPartObj>
          <w:docPartGallery w:val="Cover Pages"/>
          <w:docPartUnique/>
        </w:docPartObj>
      </w:sdtPr>
      <w:sdtEndPr/>
      <w:sdtContent>
        <w:p w14:paraId="54FEB042" w14:textId="77777777" w:rsidR="001750AA" w:rsidRDefault="001750AA" w:rsidP="008C2C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E8CA6AC" wp14:editId="04E2EC0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3BC750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0072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0849BD6" wp14:editId="4A5B20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054F0E" w14:textId="77777777" w:rsidR="001750AA" w:rsidRDefault="001D1236" w:rsidP="00626400">
                                <w:pPr>
                                  <w:pStyle w:val="Titre1"/>
                                </w:pPr>
                                <w:sdt>
                                  <w:sdt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750AA">
                                      <w:t>TP1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B685A2" w14:textId="77777777" w:rsidR="001750AA" w:rsidRPr="00AB5D7F" w:rsidRDefault="001750AA" w:rsidP="00AB5D7F">
                                    <w:pPr>
                                      <w:pStyle w:val="SousTitrePageGarde"/>
                                    </w:pPr>
                                    <w:r w:rsidRPr="00AB5D7F">
                                      <w:t>Administration d'un SGBDR et NOSQL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0849BD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JBu3fGE&#10;AgAAZw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0C054F0E" w14:textId="77777777" w:rsidR="001750AA" w:rsidRDefault="001D1236" w:rsidP="00626400">
                          <w:pPr>
                            <w:pStyle w:val="Titre1"/>
                          </w:pPr>
                          <w:sdt>
                            <w:sdt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750AA">
                                <w:t>TP1</w:t>
                              </w:r>
                            </w:sdtContent>
                          </w:sdt>
                        </w:p>
                        <w:sdt>
                          <w:sdt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B685A2" w14:textId="77777777" w:rsidR="001750AA" w:rsidRPr="00AB5D7F" w:rsidRDefault="001750AA" w:rsidP="00AB5D7F">
                              <w:pPr>
                                <w:pStyle w:val="SousTitrePageGarde"/>
                              </w:pPr>
                              <w:r w:rsidRPr="00AB5D7F">
                                <w:t>Administration d'un SGBDR et NOSQL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1F51A9" w14:textId="5EB639B8" w:rsidR="009F5E2B" w:rsidRPr="008C2C33" w:rsidRDefault="001750AA" w:rsidP="00626400">
          <w:pPr>
            <w:pStyle w:val="Titre1"/>
          </w:pPr>
          <w:r w:rsidRPr="008C2C33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4F804F0" wp14:editId="64F095A5">
                    <wp:simplePos x="0" y="0"/>
                    <wp:positionH relativeFrom="page">
                      <wp:posOffset>169252</wp:posOffset>
                    </wp:positionH>
                    <wp:positionV relativeFrom="paragraph">
                      <wp:posOffset>5575153</wp:posOffset>
                    </wp:positionV>
                    <wp:extent cx="2348230" cy="1404620"/>
                    <wp:effectExtent l="0" t="0" r="0" b="254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482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038614" w14:textId="77777777" w:rsidR="001750AA" w:rsidRDefault="001750AA" w:rsidP="008C2C33">
                                <w:r>
                                  <w:t>GOUNOT Damien</w:t>
                                </w:r>
                              </w:p>
                              <w:p w14:paraId="263B99FD" w14:textId="77777777" w:rsidR="001750AA" w:rsidRDefault="001750AA" w:rsidP="008C2C33">
                                <w:r>
                                  <w:t>CLEUET Nicolas</w:t>
                                </w:r>
                              </w:p>
                              <w:p w14:paraId="578F47E4" w14:textId="77777777" w:rsidR="001750AA" w:rsidRDefault="001750AA" w:rsidP="008C2C33">
                                <w:r>
                                  <w:t>APROH Emma</w:t>
                                </w:r>
                              </w:p>
                              <w:p w14:paraId="2EC5CC86" w14:textId="77777777" w:rsidR="001750AA" w:rsidRDefault="001750AA" w:rsidP="008C2C33">
                                <w:r>
                                  <w:t>PESTRE Romain</w:t>
                                </w:r>
                              </w:p>
                              <w:p w14:paraId="7543EA39" w14:textId="77777777" w:rsidR="001750AA" w:rsidRDefault="001750AA" w:rsidP="008C2C33">
                                <w:r>
                                  <w:t>LESPARRE Antoine</w:t>
                                </w:r>
                              </w:p>
                              <w:p w14:paraId="497D79BA" w14:textId="77777777" w:rsidR="001750AA" w:rsidRDefault="001750AA" w:rsidP="008C2C33">
                                <w:r>
                                  <w:t>DOGNON Thomas</w:t>
                                </w:r>
                              </w:p>
                              <w:p w14:paraId="6DB3B97F" w14:textId="77777777" w:rsidR="001750AA" w:rsidRDefault="001750AA" w:rsidP="008C2C33">
                                <w:r>
                                  <w:t>ALIAS Lucas</w:t>
                                </w:r>
                              </w:p>
                              <w:p w14:paraId="22E030AE" w14:textId="77777777" w:rsidR="001750AA" w:rsidRDefault="001750AA" w:rsidP="008C2C33">
                                <w:r>
                                  <w:t>GOBALASINGHAM Sylvain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4F804F0" id="Zone de texte 2" o:spid="_x0000_s1027" type="#_x0000_t202" style="position:absolute;left:0;text-align:left;margin-left:13.35pt;margin-top:439pt;width:184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" stroked="f">
                    <v:textbox style="mso-fit-shape-to-text:t">
                      <w:txbxContent>
                        <w:p w14:paraId="54038614" w14:textId="77777777" w:rsidR="001750AA" w:rsidRDefault="001750AA" w:rsidP="008C2C33">
                          <w:r>
                            <w:t>GOUNOT Damien</w:t>
                          </w:r>
                        </w:p>
                        <w:p w14:paraId="263B99FD" w14:textId="77777777" w:rsidR="001750AA" w:rsidRDefault="001750AA" w:rsidP="008C2C33">
                          <w:r>
                            <w:t>CLEUET Nicolas</w:t>
                          </w:r>
                        </w:p>
                        <w:p w14:paraId="578F47E4" w14:textId="77777777" w:rsidR="001750AA" w:rsidRDefault="001750AA" w:rsidP="008C2C33">
                          <w:r>
                            <w:t>APROH Emma</w:t>
                          </w:r>
                        </w:p>
                        <w:p w14:paraId="2EC5CC86" w14:textId="77777777" w:rsidR="001750AA" w:rsidRDefault="001750AA" w:rsidP="008C2C33">
                          <w:r>
                            <w:t>PESTRE Romain</w:t>
                          </w:r>
                        </w:p>
                        <w:p w14:paraId="7543EA39" w14:textId="77777777" w:rsidR="001750AA" w:rsidRDefault="001750AA" w:rsidP="008C2C33">
                          <w:r>
                            <w:t>LESPARRE Antoine</w:t>
                          </w:r>
                        </w:p>
                        <w:p w14:paraId="497D79BA" w14:textId="77777777" w:rsidR="001750AA" w:rsidRDefault="001750AA" w:rsidP="008C2C33">
                          <w:r>
                            <w:t>DOGNON Thomas</w:t>
                          </w:r>
                        </w:p>
                        <w:p w14:paraId="6DB3B97F" w14:textId="77777777" w:rsidR="001750AA" w:rsidRDefault="001750AA" w:rsidP="008C2C33">
                          <w:r>
                            <w:t>ALIAS Lucas</w:t>
                          </w:r>
                        </w:p>
                        <w:p w14:paraId="22E030AE" w14:textId="77777777" w:rsidR="001750AA" w:rsidRDefault="001750AA" w:rsidP="008C2C33">
                          <w:r>
                            <w:t>GOBALASINGHAM Sylvain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Pr="008C2C33">
            <w:br w:type="page"/>
          </w:r>
          <w:r w:rsidR="00FD0FFA" w:rsidRPr="008C2C33">
            <w:lastRenderedPageBreak/>
            <w:t xml:space="preserve">Mise </w:t>
          </w:r>
          <w:r w:rsidR="00FD0FFA" w:rsidRPr="00626400">
            <w:t>en</w:t>
          </w:r>
          <w:r w:rsidR="00FD0FFA" w:rsidRPr="008C2C33">
            <w:t xml:space="preserve"> </w:t>
          </w:r>
          <w:r w:rsidR="008211BF" w:rsidRPr="008C2C33">
            <w:t>œuvre</w:t>
          </w:r>
        </w:p>
      </w:sdtContent>
    </w:sdt>
    <w:p w14:paraId="30E5333B" w14:textId="3E1C7C62" w:rsidR="008211BF" w:rsidRPr="00A55381" w:rsidRDefault="008211BF" w:rsidP="00A63EE3">
      <w:pPr>
        <w:pStyle w:val="Titre2"/>
      </w:pPr>
      <w:r w:rsidRPr="00A55381">
        <w:t>Database Express Edition 18c</w:t>
      </w:r>
    </w:p>
    <w:p w14:paraId="09266A67" w14:textId="1C7740C7" w:rsidR="00926FD2" w:rsidRPr="008C2C33" w:rsidRDefault="00926FD2" w:rsidP="008C2C33">
      <w:r w:rsidRPr="008C2C33">
        <w:t>Dans cette partie du tutoriel, vous allez apprendre d'abord à installer, Oracle Database Express Edition.</w:t>
      </w:r>
    </w:p>
    <w:p w14:paraId="25FCE52A" w14:textId="5E0520A0" w:rsidR="00273140" w:rsidRPr="00A55381" w:rsidRDefault="00273140" w:rsidP="001C0A11">
      <w:pPr>
        <w:pStyle w:val="Titre3"/>
      </w:pPr>
      <w:r w:rsidRPr="00A55381">
        <w:t>Télécharger la release d’Oracle</w:t>
      </w:r>
    </w:p>
    <w:p w14:paraId="05C18AD2" w14:textId="395B923A" w:rsidR="008C2C33" w:rsidRPr="008C2C33" w:rsidRDefault="008C2C33" w:rsidP="008C2C33">
      <w:r w:rsidRPr="008C2C33">
        <w:t xml:space="preserve">Le logiciel est disponible au téléchargement à l’adresse suivante : </w:t>
      </w:r>
    </w:p>
    <w:p w14:paraId="09059F1A" w14:textId="130AB87E" w:rsidR="008C2C33" w:rsidRDefault="001D1236" w:rsidP="008C2C33">
      <w:hyperlink r:id="rId10" w:history="1">
        <w:r w:rsidR="008C2C33">
          <w:rPr>
            <w:rStyle w:val="Lienhypertexte"/>
          </w:rPr>
          <w:t>https://www.oracle.com/database/technologies/xe-downloads.html</w:t>
        </w:r>
      </w:hyperlink>
    </w:p>
    <w:p w14:paraId="1D54866D" w14:textId="19810195" w:rsidR="008C2C33" w:rsidRDefault="008C2C33" w:rsidP="008C2C33">
      <w:r>
        <w:t>Il vous suffit de sélectionner la version correspondant à votre système d’exploitation (OS).</w:t>
      </w:r>
    </w:p>
    <w:p w14:paraId="05265DA4" w14:textId="4B8B1A6D" w:rsidR="008C2C33" w:rsidRDefault="008C2C33" w:rsidP="008C2C33">
      <w:r>
        <w:t>Il existe à ce jour une version Windows et Linux</w:t>
      </w:r>
      <w:r w:rsidR="0023204D">
        <w:t>(Figure 1)</w:t>
      </w:r>
      <w:r>
        <w:t>.</w:t>
      </w:r>
    </w:p>
    <w:p w14:paraId="580B3E17" w14:textId="0F178958" w:rsidR="00576F94" w:rsidRPr="008C2C33" w:rsidRDefault="00576F94" w:rsidP="00576F94">
      <w:pPr>
        <w:jc w:val="center"/>
      </w:pPr>
      <w:r>
        <w:rPr>
          <w:noProof/>
        </w:rPr>
        <w:drawing>
          <wp:inline distT="0" distB="0" distL="0" distR="0" wp14:anchorId="14FC9D22" wp14:editId="54FD4F5F">
            <wp:extent cx="4972617" cy="2338754"/>
            <wp:effectExtent l="0" t="0" r="0" b="4445"/>
            <wp:docPr id="1" name="Image 1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charg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931" cy="235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7EC8" w14:textId="77777777" w:rsidR="00F450F6" w:rsidRPr="00F450F6" w:rsidRDefault="00F450F6" w:rsidP="008C2C33"/>
    <w:p w14:paraId="6B729487" w14:textId="710DA6A0" w:rsidR="000E7D50" w:rsidRPr="00035905" w:rsidRDefault="00035905" w:rsidP="00035905">
      <w:pPr>
        <w:pStyle w:val="Citation"/>
      </w:pPr>
      <w:r w:rsidRPr="00035905">
        <w:t xml:space="preserve">Figure 1 : </w:t>
      </w:r>
      <w:r w:rsidR="00576F94" w:rsidRPr="00035905">
        <w:t>Page de téléchargement d’Oracle Database XE</w:t>
      </w:r>
    </w:p>
    <w:p w14:paraId="03E85080" w14:textId="797A7C40" w:rsidR="00D7595B" w:rsidRPr="00D7595B" w:rsidRDefault="00D7595B" w:rsidP="00D7595B">
      <w:r>
        <w:t>Il vous suffit ensuite de lire et d’accepter le contrat de licence d’Oracle pour pouvoir télécharger le logiciel</w:t>
      </w:r>
      <w:r w:rsidR="0023204D">
        <w:t xml:space="preserve"> (Figure 2).</w:t>
      </w:r>
    </w:p>
    <w:p w14:paraId="477D4E90" w14:textId="3F0ADBB8" w:rsidR="00D7595B" w:rsidRDefault="00D7595B" w:rsidP="00D7595B">
      <w:pPr>
        <w:jc w:val="center"/>
      </w:pPr>
      <w:r>
        <w:rPr>
          <w:noProof/>
        </w:rPr>
        <w:drawing>
          <wp:inline distT="0" distB="0" distL="0" distR="0" wp14:anchorId="32818095" wp14:editId="4F44A733">
            <wp:extent cx="3657600" cy="1820480"/>
            <wp:effectExtent l="0" t="0" r="0" b="8890"/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GU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8014" cy="18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FA344" w14:textId="08EAB168" w:rsidR="00A55381" w:rsidRDefault="00035905" w:rsidP="00035905">
      <w:pPr>
        <w:pStyle w:val="Citation"/>
      </w:pPr>
      <w:r>
        <w:t xml:space="preserve">Figure 2 : </w:t>
      </w:r>
      <w:r w:rsidR="00D7595B">
        <w:t>Acceptation du contrat de licence</w:t>
      </w:r>
    </w:p>
    <w:p w14:paraId="1248D5E3" w14:textId="77777777" w:rsidR="00A55381" w:rsidRDefault="00A55381">
      <w:pPr>
        <w:spacing w:before="160" w:after="320" w:line="360" w:lineRule="auto"/>
        <w:jc w:val="left"/>
        <w:rPr>
          <w:i/>
          <w:iCs/>
          <w:color w:val="0072C6" w:themeColor="accent1"/>
          <w:sz w:val="20"/>
          <w:szCs w:val="20"/>
        </w:rPr>
      </w:pPr>
      <w:r>
        <w:br w:type="page"/>
      </w:r>
    </w:p>
    <w:p w14:paraId="2D77DEC4" w14:textId="66307F23" w:rsidR="00D7595B" w:rsidRDefault="00A55381" w:rsidP="001C0A11">
      <w:pPr>
        <w:pStyle w:val="Titre3"/>
      </w:pPr>
      <w:r>
        <w:lastRenderedPageBreak/>
        <w:t>Exécuter l’installation</w:t>
      </w:r>
    </w:p>
    <w:p w14:paraId="1E60774E" w14:textId="5B7BE824" w:rsidR="0023204D" w:rsidRDefault="003826A5" w:rsidP="00E11B75">
      <w:pPr>
        <w:rPr>
          <w:shd w:val="clear" w:color="auto" w:fill="FFFFFF"/>
        </w:rPr>
      </w:pPr>
      <w:r>
        <w:rPr>
          <w:shd w:val="clear" w:color="auto" w:fill="FFFFFF"/>
        </w:rPr>
        <w:t>Allez dans le dossier de téléchargement et</w:t>
      </w:r>
      <w:r w:rsidR="00E11B75">
        <w:rPr>
          <w:shd w:val="clear" w:color="auto" w:fill="FFFFFF"/>
        </w:rPr>
        <w:t xml:space="preserve"> </w:t>
      </w:r>
      <w:r>
        <w:rPr>
          <w:shd w:val="clear" w:color="auto" w:fill="FFFFFF"/>
        </w:rPr>
        <w:t>lancez le fichier rpm</w:t>
      </w:r>
      <w:r w:rsidR="00E11B75">
        <w:rPr>
          <w:shd w:val="clear" w:color="auto" w:fill="FFFFFF"/>
        </w:rPr>
        <w:t xml:space="preserve">. </w:t>
      </w:r>
      <w:r w:rsidR="009C3F43">
        <w:rPr>
          <w:shd w:val="clear" w:color="auto" w:fill="FFFFFF"/>
        </w:rPr>
        <w:t>Suivez la procédure d’installation.</w:t>
      </w:r>
    </w:p>
    <w:p w14:paraId="3B858E8F" w14:textId="10E8875B" w:rsidR="00150DDF" w:rsidRDefault="00150DDF" w:rsidP="001C0A11">
      <w:pPr>
        <w:pStyle w:val="Titre3"/>
        <w:rPr>
          <w:shd w:val="clear" w:color="auto" w:fill="FFFFFF"/>
        </w:rPr>
      </w:pPr>
      <w:r>
        <w:rPr>
          <w:shd w:val="clear" w:color="auto" w:fill="FFFFFF"/>
        </w:rPr>
        <w:t>Configurez l’installation</w:t>
      </w:r>
    </w:p>
    <w:p w14:paraId="439D765D" w14:textId="541C2271" w:rsidR="00150DDF" w:rsidRDefault="00150DDF" w:rsidP="00150DDF">
      <w:pPr>
        <w:pStyle w:val="Paragraphedeliste"/>
        <w:numPr>
          <w:ilvl w:val="0"/>
          <w:numId w:val="37"/>
        </w:numPr>
      </w:pPr>
      <w:r>
        <w:t>Acceptez les conditions générales d’utilisation.</w:t>
      </w:r>
    </w:p>
    <w:p w14:paraId="18C08D1C" w14:textId="755189B0" w:rsidR="00150DDF" w:rsidRDefault="00150DDF" w:rsidP="00150DDF">
      <w:pPr>
        <w:pStyle w:val="Paragraphedeliste"/>
        <w:numPr>
          <w:ilvl w:val="0"/>
          <w:numId w:val="37"/>
        </w:numPr>
      </w:pPr>
      <w:r>
        <w:t>Choisissez le répertoire d’installation.</w:t>
      </w:r>
    </w:p>
    <w:p w14:paraId="3BF537E5" w14:textId="5E8F2B53" w:rsidR="00150DDF" w:rsidRPr="00150DDF" w:rsidRDefault="00150DDF" w:rsidP="00150DDF">
      <w:pPr>
        <w:pStyle w:val="Paragraphedeliste"/>
        <w:numPr>
          <w:ilvl w:val="0"/>
          <w:numId w:val="37"/>
        </w:numPr>
      </w:pPr>
      <w:r>
        <w:t xml:space="preserve">Choisissez le mot de passe utilisé pour </w:t>
      </w:r>
      <w:r w:rsidRPr="00150DDF">
        <w:rPr>
          <w:i/>
          <w:iCs/>
        </w:rPr>
        <w:t>SYSTEM</w:t>
      </w:r>
      <w:r>
        <w:rPr>
          <w:i/>
          <w:iCs/>
        </w:rPr>
        <w:t>, puis confirmez le.</w:t>
      </w:r>
    </w:p>
    <w:p w14:paraId="357DE865" w14:textId="13D3017B" w:rsidR="00150DDF" w:rsidRDefault="00096541" w:rsidP="00150DDF">
      <w:pPr>
        <w:pStyle w:val="Paragraphedeliste"/>
        <w:numPr>
          <w:ilvl w:val="0"/>
          <w:numId w:val="37"/>
        </w:numPr>
      </w:pPr>
      <w:r>
        <w:t>Cliquez sur Install</w:t>
      </w:r>
    </w:p>
    <w:p w14:paraId="49BE0D6C" w14:textId="77777777" w:rsidR="00096541" w:rsidRDefault="00096541" w:rsidP="00096541">
      <w:pPr>
        <w:rPr>
          <w:shd w:val="clear" w:color="auto" w:fill="FFFFFF"/>
        </w:rPr>
      </w:pPr>
    </w:p>
    <w:p w14:paraId="20EC7592" w14:textId="0707C4AA" w:rsidR="00221A93" w:rsidRDefault="008D2062" w:rsidP="00096541">
      <w:pPr>
        <w:rPr>
          <w:shd w:val="clear" w:color="auto" w:fill="FFFFFF"/>
        </w:rPr>
      </w:pPr>
      <w:r>
        <w:rPr>
          <w:shd w:val="clear" w:color="auto" w:fill="FFFFFF"/>
        </w:rPr>
        <w:t>Félicitation, l</w:t>
      </w:r>
      <w:r w:rsidR="00096541">
        <w:rPr>
          <w:shd w:val="clear" w:color="auto" w:fill="FFFFFF"/>
        </w:rPr>
        <w:t>a base de données est à présent opérationnelle.</w:t>
      </w:r>
    </w:p>
    <w:p w14:paraId="501071B8" w14:textId="77777777" w:rsidR="00221A93" w:rsidRDefault="00221A93">
      <w:pPr>
        <w:spacing w:before="160" w:after="320" w:line="360" w:lineRule="auto"/>
        <w:jc w:val="left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4E918C8" w14:textId="0A0657A6" w:rsidR="00DC0BB2" w:rsidRDefault="00221A93" w:rsidP="00626400">
      <w:pPr>
        <w:pStyle w:val="Titre1"/>
      </w:pPr>
      <w:r>
        <w:lastRenderedPageBreak/>
        <w:t>Configuration client / serveur</w:t>
      </w:r>
    </w:p>
    <w:p w14:paraId="1B094533" w14:textId="2CC7E776" w:rsidR="00221A93" w:rsidRDefault="00221A93" w:rsidP="00991DAE">
      <w:pPr>
        <w:pStyle w:val="Titre2"/>
      </w:pPr>
      <w:r w:rsidRPr="00991DAE">
        <w:t>Configuration</w:t>
      </w:r>
    </w:p>
    <w:p w14:paraId="7E5C8D73" w14:textId="62ED80E2" w:rsidR="00ED0DA0" w:rsidRDefault="00ED0DA0" w:rsidP="00ED0DA0">
      <w:r>
        <w:t>Dans un premier temps, pour être en mesure via</w:t>
      </w:r>
      <w:r>
        <w:t xml:space="preserve"> SQL*Plus</w:t>
      </w:r>
      <w:r>
        <w:t xml:space="preserve"> d’accéder à l’instance de la base de données, certaines variables d’environnement doivent être définies.</w:t>
      </w:r>
    </w:p>
    <w:p w14:paraId="2D608DA1" w14:textId="77777777" w:rsidR="00ED0DA0" w:rsidRDefault="00ED0DA0" w:rsidP="00ED0DA0"/>
    <w:p w14:paraId="3E64424A" w14:textId="7EB9DBCE" w:rsidR="00ED0DA0" w:rsidRDefault="00ED0DA0" w:rsidP="00ED0DA0">
      <w:pPr>
        <w:pStyle w:val="Paragraphedeliste"/>
        <w:numPr>
          <w:ilvl w:val="0"/>
          <w:numId w:val="38"/>
        </w:numPr>
      </w:pPr>
      <w:r>
        <w:t xml:space="preserve">ORACLE_HOME </w:t>
      </w:r>
      <w:r>
        <w:t>(i</w:t>
      </w:r>
      <w:r>
        <w:t xml:space="preserve">ndique </w:t>
      </w:r>
      <w:r>
        <w:t>le répertoire d</w:t>
      </w:r>
      <w:r>
        <w:t>’implantation du logiciel</w:t>
      </w:r>
      <w:r>
        <w:t>)</w:t>
      </w:r>
    </w:p>
    <w:p w14:paraId="577E11C9" w14:textId="3B327A2D" w:rsidR="00ED0DA0" w:rsidRDefault="00ED0DA0" w:rsidP="00ED0DA0">
      <w:pPr>
        <w:pStyle w:val="Paragraphedeliste"/>
        <w:numPr>
          <w:ilvl w:val="0"/>
          <w:numId w:val="38"/>
        </w:numPr>
      </w:pPr>
      <w:r>
        <w:t xml:space="preserve">PATH </w:t>
      </w:r>
    </w:p>
    <w:p w14:paraId="20A1E12D" w14:textId="6557BD97" w:rsidR="00D57FEE" w:rsidRDefault="00ED0DA0" w:rsidP="00D57FEE">
      <w:pPr>
        <w:pStyle w:val="Paragraphedeliste"/>
        <w:numPr>
          <w:ilvl w:val="0"/>
          <w:numId w:val="38"/>
        </w:numPr>
      </w:pPr>
      <w:r>
        <w:t>ORACLE_SID</w:t>
      </w:r>
      <w:r>
        <w:t xml:space="preserve"> (permet un accès direct à l’instance de la base de données)</w:t>
      </w:r>
    </w:p>
    <w:p w14:paraId="72112C62" w14:textId="72A2E548" w:rsidR="00D57FEE" w:rsidRDefault="00D57FEE" w:rsidP="00D57FEE"/>
    <w:p w14:paraId="6E4300E7" w14:textId="1ABF7A3E" w:rsidR="00D57FEE" w:rsidRDefault="00D57FEE" w:rsidP="00D57FEE">
      <w:pPr>
        <w:jc w:val="center"/>
      </w:pPr>
      <w:r>
        <w:rPr>
          <w:noProof/>
        </w:rPr>
        <w:drawing>
          <wp:inline distT="0" distB="0" distL="0" distR="0" wp14:anchorId="3774CC80" wp14:editId="3529AC30">
            <wp:extent cx="4115157" cy="662997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rome_WsQLvFBhk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96A3" w14:textId="2DBC1396" w:rsidR="008211BF" w:rsidRDefault="00D57FEE" w:rsidP="00FF3D7D">
      <w:pPr>
        <w:pStyle w:val="Citation"/>
      </w:pPr>
      <w:r>
        <w:t>Figure 3 : définition des variables d’environnement</w:t>
      </w:r>
    </w:p>
    <w:p w14:paraId="234839D6" w14:textId="77777777" w:rsidR="00240813" w:rsidRPr="00240813" w:rsidRDefault="00240813" w:rsidP="00240813"/>
    <w:p w14:paraId="188CD6F3" w14:textId="0C772BB9" w:rsidR="00914801" w:rsidRDefault="00914801" w:rsidP="00914801">
      <w:pPr>
        <w:jc w:val="center"/>
      </w:pPr>
      <w:r>
        <w:rPr>
          <w:noProof/>
        </w:rPr>
        <w:drawing>
          <wp:inline distT="0" distB="0" distL="0" distR="0" wp14:anchorId="5032789F" wp14:editId="2DBB7B55">
            <wp:extent cx="2141406" cy="2286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rome_q9lZgYZ5l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0264" w14:textId="2966C498" w:rsidR="00914801" w:rsidRDefault="00914801" w:rsidP="00914801">
      <w:pPr>
        <w:jc w:val="center"/>
      </w:pPr>
      <w:r>
        <w:rPr>
          <w:noProof/>
        </w:rPr>
        <w:drawing>
          <wp:inline distT="0" distB="0" distL="0" distR="0" wp14:anchorId="43FD4955" wp14:editId="01FB8695">
            <wp:extent cx="3116850" cy="213378"/>
            <wp:effectExtent l="0" t="0" r="762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rome_RsB0Iple7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B31E" w14:textId="090F061E" w:rsidR="00914801" w:rsidRPr="00914801" w:rsidRDefault="00914801" w:rsidP="00914801">
      <w:pPr>
        <w:pStyle w:val="Citation"/>
      </w:pPr>
      <w:r>
        <w:t>Figure 4 : Connexion en tant que sysdba</w:t>
      </w:r>
    </w:p>
    <w:p w14:paraId="0F1B1717" w14:textId="77777777" w:rsidR="00814B8D" w:rsidRPr="00814B8D" w:rsidRDefault="00814B8D" w:rsidP="00814B8D"/>
    <w:p w14:paraId="1DBD836F" w14:textId="77777777" w:rsidR="00FF3D7D" w:rsidRPr="00FF3D7D" w:rsidRDefault="00FF3D7D" w:rsidP="00FF3D7D">
      <w:pPr>
        <w:pStyle w:val="Paragraphedeliste"/>
        <w:keepNext/>
        <w:keepLines/>
        <w:numPr>
          <w:ilvl w:val="0"/>
          <w:numId w:val="39"/>
        </w:numPr>
        <w:spacing w:before="120" w:after="120" w:line="240" w:lineRule="auto"/>
        <w:outlineLvl w:val="2"/>
        <w:rPr>
          <w:rFonts w:ascii="Arial" w:eastAsiaTheme="majorEastAsia" w:hAnsi="Arial" w:cs="Arial"/>
          <w:vanish/>
          <w:color w:val="0072C6" w:themeColor="accent1"/>
          <w:sz w:val="28"/>
          <w:szCs w:val="28"/>
        </w:rPr>
      </w:pPr>
    </w:p>
    <w:p w14:paraId="268E0336" w14:textId="69367FE9" w:rsidR="00FF3D7D" w:rsidRDefault="00FF3D7D" w:rsidP="001C0A11">
      <w:pPr>
        <w:pStyle w:val="Titre3"/>
      </w:pPr>
      <w:r>
        <w:t>Connexion</w:t>
      </w:r>
      <w:r w:rsidR="00814B8D">
        <w:t xml:space="preserve"> </w:t>
      </w:r>
      <w:r w:rsidR="00CF6322">
        <w:t>directe</w:t>
      </w:r>
    </w:p>
    <w:p w14:paraId="6AD5F8F1" w14:textId="77777777" w:rsidR="00240813" w:rsidRPr="00240813" w:rsidRDefault="00240813" w:rsidP="00240813"/>
    <w:p w14:paraId="2B97039E" w14:textId="439344A3" w:rsidR="00914801" w:rsidRDefault="00914801" w:rsidP="00914801">
      <w:r>
        <w:t xml:space="preserve">La connexion peut être effectuée directement à partir </w:t>
      </w:r>
      <w:r>
        <w:t>du compte O.S. local associé au groupe O.S. DBA.</w:t>
      </w:r>
    </w:p>
    <w:p w14:paraId="03BCF583" w14:textId="77777777" w:rsidR="00CF6322" w:rsidRDefault="00CF6322" w:rsidP="00914801"/>
    <w:p w14:paraId="49B26758" w14:textId="03236355" w:rsidR="00CF6322" w:rsidRDefault="00CF6322" w:rsidP="00CF6322">
      <w:pPr>
        <w:jc w:val="center"/>
      </w:pPr>
      <w:r>
        <w:rPr>
          <w:noProof/>
        </w:rPr>
        <w:drawing>
          <wp:inline distT="0" distB="0" distL="0" distR="0" wp14:anchorId="78BBC872" wp14:editId="7FB450F8">
            <wp:extent cx="2979678" cy="220999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rome_VdjiHyLfjJ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64F4" w14:textId="24DF8024" w:rsidR="00CF6322" w:rsidRDefault="00CF6322" w:rsidP="00CF6322">
      <w:pPr>
        <w:pStyle w:val="Citation"/>
      </w:pPr>
      <w:r>
        <w:t>Figure 5 : Connexion</w:t>
      </w:r>
    </w:p>
    <w:p w14:paraId="5B533FC4" w14:textId="77777777" w:rsidR="00B0227C" w:rsidRDefault="00B0227C">
      <w:pPr>
        <w:spacing w:before="160" w:after="320" w:line="360" w:lineRule="auto"/>
        <w:jc w:val="left"/>
        <w:rPr>
          <w:rFonts w:ascii="Arial" w:eastAsiaTheme="majorEastAsia" w:hAnsi="Arial" w:cs="Arial"/>
          <w:color w:val="0072C6" w:themeColor="accent1"/>
          <w:sz w:val="28"/>
          <w:szCs w:val="28"/>
          <w:highlight w:val="lightGray"/>
        </w:rPr>
      </w:pPr>
      <w:r>
        <w:rPr>
          <w:highlight w:val="lightGray"/>
        </w:rPr>
        <w:br w:type="page"/>
      </w:r>
    </w:p>
    <w:p w14:paraId="2D439DCD" w14:textId="522E7534" w:rsidR="00240813" w:rsidRDefault="00240813" w:rsidP="001C0A11">
      <w:pPr>
        <w:pStyle w:val="Titre3"/>
      </w:pPr>
      <w:r>
        <w:lastRenderedPageBreak/>
        <w:t xml:space="preserve">Connexion Réseau </w:t>
      </w:r>
    </w:p>
    <w:p w14:paraId="0C64FF4C" w14:textId="19A2CB9F" w:rsidR="00240813" w:rsidRDefault="00240813" w:rsidP="00240813"/>
    <w:p w14:paraId="156A5168" w14:textId="0EFAF060" w:rsidR="00240813" w:rsidRDefault="00240813" w:rsidP="00240813">
      <w:r>
        <w:t>La connexion peut également être effectuée en mode réseau à partir :</w:t>
      </w:r>
    </w:p>
    <w:p w14:paraId="06D377AF" w14:textId="1A486FFF" w:rsidR="00240813" w:rsidRDefault="00240813" w:rsidP="00240813">
      <w:pPr>
        <w:pStyle w:val="Paragraphedeliste"/>
        <w:numPr>
          <w:ilvl w:val="0"/>
          <w:numId w:val="40"/>
        </w:numPr>
      </w:pPr>
      <w:r>
        <w:t>Du nom de service réseau (utilisant une chaine de connexion)</w:t>
      </w:r>
    </w:p>
    <w:p w14:paraId="67FD461A" w14:textId="1453B40B" w:rsidR="00240813" w:rsidRDefault="00240813" w:rsidP="00240813">
      <w:pPr>
        <w:pStyle w:val="Paragraphedeliste"/>
        <w:numPr>
          <w:ilvl w:val="0"/>
          <w:numId w:val="40"/>
        </w:numPr>
      </w:pPr>
      <w:r>
        <w:t>EASYCONNECT, en mentionnant le nom de la machine, le port, et le nom du service réseau.</w:t>
      </w:r>
    </w:p>
    <w:p w14:paraId="6A2ED36C" w14:textId="3055B143" w:rsidR="00AF42DB" w:rsidRDefault="00AF42DB" w:rsidP="00AF42DB"/>
    <w:p w14:paraId="09650A3C" w14:textId="6044651C" w:rsidR="00B0227C" w:rsidRDefault="00B0227C" w:rsidP="00B0227C">
      <w:pPr>
        <w:jc w:val="center"/>
      </w:pPr>
      <w:r>
        <w:rPr>
          <w:noProof/>
        </w:rPr>
        <w:drawing>
          <wp:inline distT="0" distB="0" distL="0" distR="0" wp14:anchorId="572B726A" wp14:editId="24541A2D">
            <wp:extent cx="5410669" cy="472481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hrome_B1pxOY56FU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7C69A" w14:textId="52D3776E" w:rsidR="00B0227C" w:rsidRDefault="00B0227C" w:rsidP="00B0227C">
      <w:pPr>
        <w:pStyle w:val="Citation"/>
      </w:pPr>
      <w:r>
        <w:t xml:space="preserve">Figure </w:t>
      </w:r>
      <w:r w:rsidR="00816C94">
        <w:t>6</w:t>
      </w:r>
      <w:r>
        <w:t> : Connexion via EASYCONNECT.</w:t>
      </w:r>
    </w:p>
    <w:p w14:paraId="4B399B7B" w14:textId="453365FC" w:rsidR="00816C94" w:rsidRDefault="00816C94" w:rsidP="00816C94"/>
    <w:p w14:paraId="5FDC42EC" w14:textId="416885A3" w:rsidR="00816C94" w:rsidRDefault="00816C94" w:rsidP="00816C94">
      <w:r>
        <w:t xml:space="preserve">A noter que la </w:t>
      </w:r>
      <w:r>
        <w:t>méthode de résolution locale est définie dans le fichier TNSNAMES.ORA</w:t>
      </w:r>
      <w:r>
        <w:t xml:space="preserve">, qui se situe </w:t>
      </w:r>
      <w:r w:rsidR="00660FF2">
        <w:t xml:space="preserve">dans </w:t>
      </w:r>
      <w:r w:rsidR="00660FF2" w:rsidRPr="00660FF2">
        <w:rPr>
          <w:b/>
          <w:bCs/>
        </w:rPr>
        <w:t>$ORACLE_HOME/network/admin</w:t>
      </w:r>
      <w:r w:rsidR="00660FF2" w:rsidRPr="00660FF2">
        <w:t>.</w:t>
      </w:r>
    </w:p>
    <w:p w14:paraId="61DB82D9" w14:textId="65968DD7" w:rsidR="004A14D4" w:rsidRDefault="004A14D4" w:rsidP="00816C94">
      <w:r>
        <w:t>La méthode de résolution locale des noms de services peut être configurée pendant ou après l’installation des bases de données</w:t>
      </w:r>
    </w:p>
    <w:p w14:paraId="5BCC5296" w14:textId="67440880" w:rsidR="004A14D4" w:rsidRDefault="004A14D4" w:rsidP="004A14D4">
      <w:pPr>
        <w:jc w:val="center"/>
      </w:pPr>
      <w:r>
        <w:rPr>
          <w:noProof/>
        </w:rPr>
        <w:drawing>
          <wp:inline distT="0" distB="0" distL="0" distR="0" wp14:anchorId="2995B703" wp14:editId="1011E76B">
            <wp:extent cx="5685013" cy="1447925"/>
            <wp:effectExtent l="0" t="0" r="0" b="0"/>
            <wp:docPr id="10" name="Image 10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rome_bv67DEaRA6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70518" w14:textId="2E9675AD" w:rsidR="004A14D4" w:rsidRDefault="004A14D4" w:rsidP="004A14D4">
      <w:pPr>
        <w:pStyle w:val="Citation"/>
      </w:pPr>
      <w:r>
        <w:t>Figure 7 : Résolution locale</w:t>
      </w:r>
      <w:bookmarkStart w:id="0" w:name="_GoBack"/>
      <w:bookmarkEnd w:id="0"/>
    </w:p>
    <w:p w14:paraId="4274E655" w14:textId="19B52C83" w:rsidR="00816C94" w:rsidRDefault="00816C94" w:rsidP="00816C94"/>
    <w:p w14:paraId="56796B11" w14:textId="77777777" w:rsidR="00816C94" w:rsidRDefault="00816C94" w:rsidP="00816C94"/>
    <w:p w14:paraId="2073DF65" w14:textId="77777777" w:rsidR="00816C94" w:rsidRDefault="00816C94" w:rsidP="00816C94">
      <w:pPr>
        <w:jc w:val="center"/>
      </w:pPr>
      <w:r>
        <w:rPr>
          <w:noProof/>
        </w:rPr>
        <w:drawing>
          <wp:inline distT="0" distB="0" distL="0" distR="0" wp14:anchorId="7F6B62F3" wp14:editId="55C00E98">
            <wp:extent cx="4656223" cy="2362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rome_mFNXFBW6pY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DE588" w14:textId="66DDD512" w:rsidR="00816C94" w:rsidRDefault="00816C94" w:rsidP="00816C94">
      <w:pPr>
        <w:pStyle w:val="Citation"/>
      </w:pPr>
      <w:r>
        <w:t xml:space="preserve">Figure </w:t>
      </w:r>
      <w:r w:rsidR="004A14D4">
        <w:t>8</w:t>
      </w:r>
      <w:r>
        <w:t> : Connexion via le nom du service réseau</w:t>
      </w:r>
    </w:p>
    <w:p w14:paraId="5633E8B9" w14:textId="77777777" w:rsidR="00816C94" w:rsidRPr="00816C94" w:rsidRDefault="00816C94" w:rsidP="00816C94"/>
    <w:sectPr w:rsidR="00816C94" w:rsidRPr="00816C94" w:rsidSect="001750AA">
      <w:headerReference w:type="default" r:id="rId20"/>
      <w:footerReference w:type="default" r:id="rId21"/>
      <w:footerReference w:type="first" r:id="rId22"/>
      <w:pgSz w:w="11907" w:h="16839" w:code="9"/>
      <w:pgMar w:top="1901" w:right="1008" w:bottom="1440" w:left="1008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8DDF68" w14:textId="77777777" w:rsidR="001D1236" w:rsidRDefault="001D1236" w:rsidP="008C2C33">
      <w:r>
        <w:separator/>
      </w:r>
    </w:p>
    <w:p w14:paraId="3FC0788A" w14:textId="77777777" w:rsidR="001D1236" w:rsidRDefault="001D1236" w:rsidP="008C2C33"/>
  </w:endnote>
  <w:endnote w:type="continuationSeparator" w:id="0">
    <w:p w14:paraId="1FE99C14" w14:textId="77777777" w:rsidR="001D1236" w:rsidRDefault="001D1236" w:rsidP="008C2C33">
      <w:r>
        <w:continuationSeparator/>
      </w:r>
    </w:p>
    <w:p w14:paraId="601570B9" w14:textId="77777777" w:rsidR="001D1236" w:rsidRDefault="001D1236" w:rsidP="008C2C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564ECD" w14:textId="77777777" w:rsidR="00D4304F" w:rsidRDefault="00D651B9" w:rsidP="008C2C33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C3602">
          <w:rPr>
            <w:noProof/>
            <w:lang w:bidi="fr-FR"/>
          </w:rPr>
          <w:t>0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4468" w14:textId="77777777" w:rsidR="001750AA" w:rsidRDefault="001750AA" w:rsidP="008C2C33">
    <w:pPr>
      <w:pStyle w:val="Pieddepage"/>
    </w:pPr>
    <w:r>
      <w:t>INF4040</w:t>
    </w:r>
  </w:p>
  <w:p w14:paraId="24572CFD" w14:textId="77777777" w:rsidR="001750AA" w:rsidRDefault="001750AA" w:rsidP="008C2C3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1F35BE" w14:textId="77777777" w:rsidR="001D1236" w:rsidRDefault="001D1236" w:rsidP="008C2C33">
      <w:r>
        <w:separator/>
      </w:r>
    </w:p>
    <w:p w14:paraId="055DA327" w14:textId="77777777" w:rsidR="001D1236" w:rsidRDefault="001D1236" w:rsidP="008C2C33"/>
  </w:footnote>
  <w:footnote w:type="continuationSeparator" w:id="0">
    <w:p w14:paraId="25773017" w14:textId="77777777" w:rsidR="001D1236" w:rsidRDefault="001D1236" w:rsidP="008C2C33">
      <w:r>
        <w:continuationSeparator/>
      </w:r>
    </w:p>
    <w:p w14:paraId="687CB05B" w14:textId="77777777" w:rsidR="001D1236" w:rsidRDefault="001D1236" w:rsidP="008C2C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81264" w14:textId="7785DB7C" w:rsidR="001750AA" w:rsidRDefault="00AD3565" w:rsidP="008C2C33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5420B23" wp14:editId="31B22C6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2D6C849" w14:textId="6F75DEF8" w:rsidR="00AD3565" w:rsidRDefault="00AD3565" w:rsidP="008C2C33">
                              <w:pPr>
                                <w:pStyle w:val="En-tte"/>
                              </w:pPr>
                              <w:r>
                                <w:t>TP1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5420B23" id="Rectangle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0072c6 [3204]" stroked="f" strokeweight="1pt">
              <v:textbox style="mso-fit-shape-to-text:t">
                <w:txbxContent>
                  <w:sdt>
                    <w:sdt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2D6C849" w14:textId="6F75DEF8" w:rsidR="00AD3565" w:rsidRDefault="00AD3565" w:rsidP="008C2C33">
                        <w:pPr>
                          <w:pStyle w:val="En-tte"/>
                        </w:pPr>
                        <w:r>
                          <w:t>TP1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0027"/>
    <w:multiLevelType w:val="hybridMultilevel"/>
    <w:tmpl w:val="F4CE21FA"/>
    <w:lvl w:ilvl="0" w:tplc="FE268A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166030"/>
    <w:multiLevelType w:val="hybridMultilevel"/>
    <w:tmpl w:val="F6B89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D18BA"/>
    <w:multiLevelType w:val="hybridMultilevel"/>
    <w:tmpl w:val="89C23802"/>
    <w:lvl w:ilvl="0" w:tplc="ED8A66D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049452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1AA3399"/>
    <w:multiLevelType w:val="hybridMultilevel"/>
    <w:tmpl w:val="3F1EDDF2"/>
    <w:lvl w:ilvl="0" w:tplc="8FB0D7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3A2092"/>
    <w:multiLevelType w:val="hybridMultilevel"/>
    <w:tmpl w:val="901E5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E74C5A"/>
    <w:multiLevelType w:val="hybridMultilevel"/>
    <w:tmpl w:val="C700F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FC1625"/>
    <w:multiLevelType w:val="hybridMultilevel"/>
    <w:tmpl w:val="89E6AC6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D05FA9"/>
    <w:multiLevelType w:val="hybridMultilevel"/>
    <w:tmpl w:val="747E93F4"/>
    <w:lvl w:ilvl="0" w:tplc="F0EC4B5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982547"/>
    <w:multiLevelType w:val="hybridMultilevel"/>
    <w:tmpl w:val="AC26D3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71907"/>
    <w:multiLevelType w:val="hybridMultilevel"/>
    <w:tmpl w:val="CDC20D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C470FF"/>
    <w:multiLevelType w:val="hybridMultilevel"/>
    <w:tmpl w:val="4CB070A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6A3C07"/>
    <w:multiLevelType w:val="hybridMultilevel"/>
    <w:tmpl w:val="393E89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3B3E50"/>
    <w:multiLevelType w:val="hybridMultilevel"/>
    <w:tmpl w:val="90B8862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A20A4E"/>
    <w:multiLevelType w:val="hybridMultilevel"/>
    <w:tmpl w:val="4F8AD3AE"/>
    <w:lvl w:ilvl="0" w:tplc="916C61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D723F2"/>
    <w:multiLevelType w:val="hybridMultilevel"/>
    <w:tmpl w:val="7A36EF9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1D223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C4D1E4C"/>
    <w:multiLevelType w:val="hybridMultilevel"/>
    <w:tmpl w:val="A418BD2E"/>
    <w:lvl w:ilvl="0" w:tplc="812286A6">
      <w:start w:val="1"/>
      <w:numFmt w:val="decimal"/>
      <w:lvlText w:val="%1.1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21CC4"/>
    <w:multiLevelType w:val="hybridMultilevel"/>
    <w:tmpl w:val="9FBC55E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A20546"/>
    <w:multiLevelType w:val="hybridMultilevel"/>
    <w:tmpl w:val="12DE35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0E25B5"/>
    <w:multiLevelType w:val="hybridMultilevel"/>
    <w:tmpl w:val="24D0AB70"/>
    <w:lvl w:ilvl="0" w:tplc="5CD24E88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0"/>
  </w:num>
  <w:num w:numId="3">
    <w:abstractNumId w:val="8"/>
  </w:num>
  <w:num w:numId="4">
    <w:abstractNumId w:val="23"/>
  </w:num>
  <w:num w:numId="5">
    <w:abstractNumId w:val="21"/>
  </w:num>
  <w:num w:numId="6">
    <w:abstractNumId w:val="27"/>
  </w:num>
  <w:num w:numId="7">
    <w:abstractNumId w:val="12"/>
  </w:num>
  <w:num w:numId="8">
    <w:abstractNumId w:val="38"/>
  </w:num>
  <w:num w:numId="9">
    <w:abstractNumId w:val="13"/>
  </w:num>
  <w:num w:numId="10">
    <w:abstractNumId w:val="16"/>
  </w:num>
  <w:num w:numId="11">
    <w:abstractNumId w:val="15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38"/>
  </w:num>
  <w:num w:numId="21">
    <w:abstractNumId w:val="33"/>
  </w:num>
  <w:num w:numId="22">
    <w:abstractNumId w:val="26"/>
  </w:num>
  <w:num w:numId="23">
    <w:abstractNumId w:val="28"/>
  </w:num>
  <w:num w:numId="24">
    <w:abstractNumId w:val="25"/>
  </w:num>
  <w:num w:numId="25">
    <w:abstractNumId w:val="29"/>
  </w:num>
  <w:num w:numId="26">
    <w:abstractNumId w:val="36"/>
  </w:num>
  <w:num w:numId="27">
    <w:abstractNumId w:val="31"/>
  </w:num>
  <w:num w:numId="28">
    <w:abstractNumId w:val="22"/>
  </w:num>
  <w:num w:numId="29">
    <w:abstractNumId w:val="30"/>
  </w:num>
  <w:num w:numId="30">
    <w:abstractNumId w:val="24"/>
  </w:num>
  <w:num w:numId="31">
    <w:abstractNumId w:val="39"/>
  </w:num>
  <w:num w:numId="32">
    <w:abstractNumId w:val="32"/>
  </w:num>
  <w:num w:numId="33">
    <w:abstractNumId w:val="14"/>
  </w:num>
  <w:num w:numId="34">
    <w:abstractNumId w:val="10"/>
  </w:num>
  <w:num w:numId="35">
    <w:abstractNumId w:val="35"/>
  </w:num>
  <w:num w:numId="36">
    <w:abstractNumId w:val="18"/>
  </w:num>
  <w:num w:numId="37">
    <w:abstractNumId w:val="19"/>
  </w:num>
  <w:num w:numId="38">
    <w:abstractNumId w:val="11"/>
  </w:num>
  <w:num w:numId="39">
    <w:abstractNumId w:val="35"/>
    <w:lvlOverride w:ilvl="0">
      <w:startOverride w:val="1"/>
    </w:lvlOverride>
  </w:num>
  <w:num w:numId="40">
    <w:abstractNumId w:val="37"/>
  </w:num>
  <w:num w:numId="41">
    <w:abstractNumId w:val="17"/>
  </w:num>
  <w:num w:numId="4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AA"/>
    <w:rsid w:val="0000795A"/>
    <w:rsid w:val="00035905"/>
    <w:rsid w:val="00096541"/>
    <w:rsid w:val="000E7D50"/>
    <w:rsid w:val="00150DDF"/>
    <w:rsid w:val="001750AA"/>
    <w:rsid w:val="001C0A11"/>
    <w:rsid w:val="001D1236"/>
    <w:rsid w:val="00221A93"/>
    <w:rsid w:val="00227DF5"/>
    <w:rsid w:val="0023204D"/>
    <w:rsid w:val="00240813"/>
    <w:rsid w:val="00273140"/>
    <w:rsid w:val="002D22E0"/>
    <w:rsid w:val="003008EC"/>
    <w:rsid w:val="003112E5"/>
    <w:rsid w:val="003826A5"/>
    <w:rsid w:val="00383515"/>
    <w:rsid w:val="004A14D4"/>
    <w:rsid w:val="004D2037"/>
    <w:rsid w:val="00576F94"/>
    <w:rsid w:val="00626400"/>
    <w:rsid w:val="00660FF2"/>
    <w:rsid w:val="00671F18"/>
    <w:rsid w:val="0075279C"/>
    <w:rsid w:val="007C54FD"/>
    <w:rsid w:val="00814B8D"/>
    <w:rsid w:val="00816C94"/>
    <w:rsid w:val="008211BF"/>
    <w:rsid w:val="00821645"/>
    <w:rsid w:val="00841055"/>
    <w:rsid w:val="008C2C33"/>
    <w:rsid w:val="008D2062"/>
    <w:rsid w:val="0090697E"/>
    <w:rsid w:val="00914801"/>
    <w:rsid w:val="0091717A"/>
    <w:rsid w:val="00926FD2"/>
    <w:rsid w:val="00932F42"/>
    <w:rsid w:val="00991DAE"/>
    <w:rsid w:val="009C3F43"/>
    <w:rsid w:val="009F5E2B"/>
    <w:rsid w:val="00A52AD1"/>
    <w:rsid w:val="00A55381"/>
    <w:rsid w:val="00A63EE3"/>
    <w:rsid w:val="00AB5D7F"/>
    <w:rsid w:val="00AC7A8B"/>
    <w:rsid w:val="00AD3565"/>
    <w:rsid w:val="00AF42DB"/>
    <w:rsid w:val="00B00A49"/>
    <w:rsid w:val="00B0227C"/>
    <w:rsid w:val="00B71C13"/>
    <w:rsid w:val="00BC3602"/>
    <w:rsid w:val="00C52FC2"/>
    <w:rsid w:val="00C83117"/>
    <w:rsid w:val="00CF5E56"/>
    <w:rsid w:val="00CF6322"/>
    <w:rsid w:val="00D4304F"/>
    <w:rsid w:val="00D57FEE"/>
    <w:rsid w:val="00D651B9"/>
    <w:rsid w:val="00D7595B"/>
    <w:rsid w:val="00DC0BB2"/>
    <w:rsid w:val="00DD4C4C"/>
    <w:rsid w:val="00E11B75"/>
    <w:rsid w:val="00E53907"/>
    <w:rsid w:val="00EC0F68"/>
    <w:rsid w:val="00EC5313"/>
    <w:rsid w:val="00ED0DA0"/>
    <w:rsid w:val="00F14ECC"/>
    <w:rsid w:val="00F4409B"/>
    <w:rsid w:val="00F450F6"/>
    <w:rsid w:val="00F46B69"/>
    <w:rsid w:val="00FB431B"/>
    <w:rsid w:val="00FD0FFA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DED6D8"/>
  <w15:chartTrackingRefBased/>
  <w15:docId w15:val="{BC3589F6-623E-45B9-88CA-EB2239E7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C33"/>
    <w:pPr>
      <w:spacing w:before="100" w:after="100" w:line="276" w:lineRule="auto"/>
      <w:jc w:val="both"/>
    </w:pPr>
    <w:rPr>
      <w:rFonts w:eastAsia="Times New Roman" w:cstheme="minorHAnsi"/>
      <w:color w:val="auto"/>
      <w:sz w:val="18"/>
      <w:szCs w:val="18"/>
      <w:lang w:eastAsia="fr-FR"/>
    </w:rPr>
  </w:style>
  <w:style w:type="paragraph" w:styleId="Titre1">
    <w:name w:val="heading 1"/>
    <w:basedOn w:val="Normal"/>
    <w:link w:val="Titre1Car"/>
    <w:uiPriority w:val="9"/>
    <w:qFormat/>
    <w:rsid w:val="00626400"/>
    <w:pPr>
      <w:keepNext/>
      <w:keepLines/>
      <w:spacing w:before="0" w:after="240" w:line="240" w:lineRule="auto"/>
      <w:ind w:left="432"/>
      <w:contextualSpacing/>
      <w:jc w:val="center"/>
      <w:outlineLvl w:val="0"/>
    </w:pPr>
    <w:rPr>
      <w:rFonts w:eastAsiaTheme="majorEastAsia"/>
      <w:caps/>
      <w:color w:val="0072C6" w:themeColor="accent1"/>
      <w:spacing w:val="14"/>
      <w:sz w:val="4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1C0A11"/>
    <w:pPr>
      <w:keepNext/>
      <w:keepLines/>
      <w:numPr>
        <w:ilvl w:val="1"/>
        <w:numId w:val="41"/>
      </w:numPr>
      <w:spacing w:before="120" w:after="120"/>
      <w:contextualSpacing/>
      <w:outlineLvl w:val="1"/>
    </w:pPr>
    <w:rPr>
      <w:rFonts w:eastAsiaTheme="majorEastAsia"/>
      <w:caps/>
      <w:color w:val="0072C6" w:themeColor="accent1"/>
      <w:spacing w:val="14"/>
      <w:sz w:val="28"/>
      <w:szCs w:val="28"/>
      <w:shd w:val="clear" w:color="auto" w:fill="FFFFFF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C0A11"/>
    <w:pPr>
      <w:keepNext/>
      <w:keepLines/>
      <w:numPr>
        <w:ilvl w:val="2"/>
        <w:numId w:val="41"/>
      </w:numPr>
      <w:spacing w:before="120" w:after="120" w:line="240" w:lineRule="auto"/>
      <w:contextualSpacing/>
      <w:outlineLvl w:val="2"/>
    </w:pPr>
    <w:rPr>
      <w:rFonts w:ascii="Arial" w:eastAsiaTheme="majorEastAsia" w:hAnsi="Arial" w:cs="Arial"/>
      <w:color w:val="0072C6" w:themeColor="accent1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C0A11"/>
    <w:pPr>
      <w:keepNext/>
      <w:keepLines/>
      <w:numPr>
        <w:ilvl w:val="3"/>
        <w:numId w:val="4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C0A11"/>
    <w:pPr>
      <w:keepNext/>
      <w:keepLines/>
      <w:numPr>
        <w:ilvl w:val="4"/>
        <w:numId w:val="41"/>
      </w:numPr>
      <w:spacing w:before="40" w:after="0"/>
      <w:outlineLvl w:val="4"/>
    </w:pPr>
    <w:rPr>
      <w:rFonts w:asciiTheme="majorHAnsi" w:eastAsiaTheme="majorEastAsia" w:hAnsiTheme="majorHAnsi" w:cstheme="majorBidi"/>
      <w:color w:val="005494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B431B"/>
    <w:pPr>
      <w:keepNext/>
      <w:keepLines/>
      <w:numPr>
        <w:ilvl w:val="5"/>
        <w:numId w:val="41"/>
      </w:numPr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B431B"/>
    <w:pPr>
      <w:keepNext/>
      <w:keepLines/>
      <w:numPr>
        <w:ilvl w:val="6"/>
        <w:numId w:val="41"/>
      </w:numPr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B431B"/>
    <w:pPr>
      <w:keepNext/>
      <w:keepLines/>
      <w:numPr>
        <w:ilvl w:val="7"/>
        <w:numId w:val="41"/>
      </w:numPr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B431B"/>
    <w:pPr>
      <w:keepNext/>
      <w:keepLines/>
      <w:numPr>
        <w:ilvl w:val="8"/>
        <w:numId w:val="41"/>
      </w:numPr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626400"/>
    <w:rPr>
      <w:rFonts w:eastAsiaTheme="majorEastAsia" w:cstheme="minorHAnsi"/>
      <w:caps/>
      <w:color w:val="0072C6" w:themeColor="accent1"/>
      <w:spacing w:val="14"/>
      <w:sz w:val="40"/>
      <w:szCs w:val="32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C0A11"/>
    <w:rPr>
      <w:rFonts w:eastAsiaTheme="majorEastAsia" w:cstheme="minorHAnsi"/>
      <w:caps/>
      <w:color w:val="0072C6" w:themeColor="accent1"/>
      <w:spacing w:val="14"/>
      <w:sz w:val="28"/>
      <w:szCs w:val="28"/>
      <w:lang w:eastAsia="fr-FR"/>
    </w:rPr>
  </w:style>
  <w:style w:type="paragraph" w:styleId="Listepuces">
    <w:name w:val="List Bullet"/>
    <w:basedOn w:val="Normal"/>
    <w:uiPriority w:val="31"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Documentconomique">
    <w:name w:val="Document économique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sid w:val="00EC0F68"/>
    <w:rPr>
      <w:color w:val="595959" w:themeColor="text1" w:themeTint="A6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rsid w:val="00035905"/>
    <w:pPr>
      <w:spacing w:before="120" w:after="120" w:line="264" w:lineRule="auto"/>
      <w:ind w:left="607" w:right="607"/>
      <w:contextualSpacing/>
      <w:jc w:val="center"/>
    </w:pPr>
    <w:rPr>
      <w:i/>
      <w:iCs/>
      <w:color w:val="0072C6" w:themeColor="accent1"/>
    </w:rPr>
  </w:style>
  <w:style w:type="character" w:customStyle="1" w:styleId="CitationCar">
    <w:name w:val="Citation Car"/>
    <w:basedOn w:val="Policepardfaut"/>
    <w:link w:val="Citation"/>
    <w:uiPriority w:val="29"/>
    <w:rsid w:val="00035905"/>
    <w:rPr>
      <w:rFonts w:eastAsia="Times New Roman" w:cstheme="minorHAnsi"/>
      <w:i/>
      <w:iCs/>
      <w:color w:val="0072C6" w:themeColor="accent1"/>
      <w:sz w:val="18"/>
      <w:szCs w:val="18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Titre3Car">
    <w:name w:val="Titre 3 Car"/>
    <w:basedOn w:val="Policepardfaut"/>
    <w:link w:val="Titre3"/>
    <w:uiPriority w:val="9"/>
    <w:rsid w:val="001C0A11"/>
    <w:rPr>
      <w:rFonts w:ascii="Arial" w:eastAsiaTheme="majorEastAsia" w:hAnsi="Arial" w:cs="Arial"/>
      <w:color w:val="0072C6" w:themeColor="accent1"/>
      <w:sz w:val="28"/>
      <w:szCs w:val="28"/>
      <w:lang w:eastAsia="fr-FR"/>
    </w:rPr>
  </w:style>
  <w:style w:type="paragraph" w:styleId="Listenumros">
    <w:name w:val="List Number"/>
    <w:basedOn w:val="Normal"/>
    <w:uiPriority w:val="32"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B431B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B431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Sansinterligne">
    <w:name w:val="No Spacing"/>
    <w:link w:val="SansinterligneCar"/>
    <w:uiPriority w:val="1"/>
    <w:rsid w:val="001750AA"/>
    <w:pPr>
      <w:spacing w:before="0" w:after="0" w:line="240" w:lineRule="auto"/>
    </w:pPr>
    <w:rPr>
      <w:rFonts w:eastAsiaTheme="minorEastAsia"/>
      <w:color w:val="auto"/>
      <w:sz w:val="22"/>
      <w:szCs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750AA"/>
    <w:rPr>
      <w:rFonts w:eastAsiaTheme="minorEastAsia"/>
      <w:color w:val="auto"/>
      <w:sz w:val="22"/>
      <w:szCs w:val="22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26FD2"/>
    <w:pPr>
      <w:spacing w:beforeAutospacing="1" w:afterAutospacing="1" w:line="240" w:lineRule="auto"/>
    </w:pPr>
    <w:rPr>
      <w:rFonts w:ascii="Times New Roman" w:hAnsi="Times New Roman" w:cs="Times New Roman"/>
    </w:rPr>
  </w:style>
  <w:style w:type="character" w:styleId="Lienhypertexte">
    <w:name w:val="Hyperlink"/>
    <w:basedOn w:val="Policepardfaut"/>
    <w:uiPriority w:val="99"/>
    <w:semiHidden/>
    <w:unhideWhenUsed/>
    <w:rsid w:val="008C2C33"/>
    <w:rPr>
      <w:color w:val="0000FF"/>
      <w:u w:val="single"/>
    </w:rPr>
  </w:style>
  <w:style w:type="character" w:customStyle="1" w:styleId="codeinline">
    <w:name w:val="codeinline"/>
    <w:basedOn w:val="Policepardfaut"/>
    <w:rsid w:val="00E11B75"/>
  </w:style>
  <w:style w:type="paragraph" w:styleId="Paragraphedeliste">
    <w:name w:val="List Paragraph"/>
    <w:basedOn w:val="Normal"/>
    <w:uiPriority w:val="34"/>
    <w:unhideWhenUsed/>
    <w:qFormat/>
    <w:rsid w:val="00150DDF"/>
    <w:pPr>
      <w:ind w:left="720"/>
      <w:contextualSpacing/>
    </w:pPr>
  </w:style>
  <w:style w:type="paragraph" w:customStyle="1" w:styleId="SousTitrePageGarde">
    <w:name w:val="SousTitrePageGarde"/>
    <w:basedOn w:val="Normal"/>
    <w:link w:val="SousTitrePageGardeCar"/>
    <w:autoRedefine/>
    <w:qFormat/>
    <w:rsid w:val="00AB5D7F"/>
    <w:pPr>
      <w:spacing w:line="360" w:lineRule="auto"/>
      <w:ind w:left="2880"/>
    </w:pPr>
    <w:rPr>
      <w:rFonts w:ascii="Arial" w:hAnsi="Arial"/>
      <w:sz w:val="24"/>
    </w:rPr>
  </w:style>
  <w:style w:type="character" w:customStyle="1" w:styleId="SousTitrePageGardeCar">
    <w:name w:val="SousTitrePageGarde Car"/>
    <w:basedOn w:val="Policepardfaut"/>
    <w:link w:val="SousTitrePageGarde"/>
    <w:rsid w:val="00AB5D7F"/>
    <w:rPr>
      <w:rFonts w:ascii="Arial" w:eastAsia="Times New Roman" w:hAnsi="Arial" w:cstheme="minorHAnsi"/>
      <w:color w:val="auto"/>
      <w:szCs w:val="18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C0A11"/>
    <w:rPr>
      <w:rFonts w:asciiTheme="majorHAnsi" w:eastAsiaTheme="majorEastAsia" w:hAnsiTheme="majorHAnsi" w:cstheme="majorBidi"/>
      <w:i/>
      <w:iCs/>
      <w:color w:val="005494" w:themeColor="accent1" w:themeShade="BF"/>
      <w:sz w:val="18"/>
      <w:szCs w:val="18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1C0A11"/>
    <w:rPr>
      <w:rFonts w:asciiTheme="majorHAnsi" w:eastAsiaTheme="majorEastAsia" w:hAnsiTheme="majorHAnsi" w:cstheme="majorBidi"/>
      <w:color w:val="005494" w:themeColor="accent1" w:themeShade="BF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www.oracle.com/database/technologies/xe-downloads.html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mien\AppData\Roaming\Microsoft\Templates\Document%20&#233;conomique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gounot@et.esiea.fr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économique.dotx</Template>
  <TotalTime>199</TotalTime>
  <Pages>5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TP1</vt:lpstr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Administration d'un SGBDR et NOSQL</dc:subject>
  <dc:creator>Damien GOUNOT</dc:creator>
  <cp:keywords/>
  <dc:description/>
  <cp:lastModifiedBy>GOUNOT Damien</cp:lastModifiedBy>
  <cp:revision>182</cp:revision>
  <dcterms:created xsi:type="dcterms:W3CDTF">2019-10-09T12:50:00Z</dcterms:created>
  <dcterms:modified xsi:type="dcterms:W3CDTF">2019-11-13T14:40:00Z</dcterms:modified>
</cp:coreProperties>
</file>